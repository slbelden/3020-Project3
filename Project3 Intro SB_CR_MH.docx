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C51" w:rsidRDefault="000719B1">
      <w:pPr>
        <w:contextualSpacing/>
      </w:pPr>
      <w:r>
        <w:t xml:space="preserve">Stephen </w:t>
      </w:r>
      <w:proofErr w:type="spellStart"/>
      <w:r>
        <w:t>Bleden</w:t>
      </w:r>
      <w:proofErr w:type="spellEnd"/>
    </w:p>
    <w:p w:rsidR="000719B1" w:rsidRDefault="000719B1">
      <w:pPr>
        <w:contextualSpacing/>
      </w:pPr>
      <w:r>
        <w:t>Chris Ruiz</w:t>
      </w:r>
    </w:p>
    <w:p w:rsidR="000719B1" w:rsidRDefault="000719B1">
      <w:pPr>
        <w:contextualSpacing/>
      </w:pPr>
      <w:r>
        <w:t xml:space="preserve">Meghan </w:t>
      </w:r>
      <w:proofErr w:type="spellStart"/>
      <w:r>
        <w:t>Haukaas</w:t>
      </w:r>
      <w:proofErr w:type="spellEnd"/>
    </w:p>
    <w:p w:rsidR="000719B1" w:rsidRDefault="000719B1">
      <w:pPr>
        <w:contextualSpacing/>
      </w:pPr>
    </w:p>
    <w:p w:rsidR="000719B1" w:rsidRDefault="000719B1" w:rsidP="000719B1">
      <w:pPr>
        <w:contextualSpacing/>
        <w:jc w:val="center"/>
        <w:rPr>
          <w:b/>
        </w:rPr>
      </w:pPr>
      <w:r>
        <w:rPr>
          <w:b/>
        </w:rPr>
        <w:t>Bin Packing: First Fit and Best Fit</w:t>
      </w:r>
    </w:p>
    <w:p w:rsidR="000719B1" w:rsidRDefault="000719B1" w:rsidP="000719B1">
      <w:pPr>
        <w:contextualSpacing/>
      </w:pPr>
    </w:p>
    <w:p w:rsidR="000719B1" w:rsidRPr="000719B1" w:rsidRDefault="000719B1" w:rsidP="000719B1">
      <w:pPr>
        <w:contextualSpacing/>
        <w:rPr>
          <w:b/>
        </w:rPr>
      </w:pPr>
      <w:r w:rsidRPr="000719B1">
        <w:rPr>
          <w:b/>
        </w:rPr>
        <w:t>Problem</w:t>
      </w:r>
    </w:p>
    <w:p w:rsidR="000719B1" w:rsidRDefault="000719B1" w:rsidP="000719B1">
      <w:pPr>
        <w:contextualSpacing/>
      </w:pPr>
      <w:r>
        <w:t>Put the things in the things, with some decisions.</w:t>
      </w:r>
    </w:p>
    <w:p w:rsidR="000719B1" w:rsidRDefault="000719B1" w:rsidP="000719B1">
      <w:pPr>
        <w:contextualSpacing/>
      </w:pPr>
    </w:p>
    <w:p w:rsidR="000719B1" w:rsidRPr="000719B1" w:rsidRDefault="000719B1" w:rsidP="000719B1">
      <w:pPr>
        <w:contextualSpacing/>
        <w:rPr>
          <w:b/>
        </w:rPr>
      </w:pPr>
      <w:r w:rsidRPr="000719B1">
        <w:rPr>
          <w:b/>
        </w:rPr>
        <w:t>Problems with the Problem</w:t>
      </w:r>
    </w:p>
    <w:p w:rsidR="000719B1" w:rsidRDefault="000719B1" w:rsidP="000719B1">
      <w:pPr>
        <w:contextualSpacing/>
      </w:pPr>
      <w:proofErr w:type="spellStart"/>
      <w:r>
        <w:t>Uhhhhhhhhhhhhhhhhhhhh</w:t>
      </w:r>
      <w:proofErr w:type="spellEnd"/>
      <w:r>
        <w:t xml:space="preserve"> code</w:t>
      </w:r>
    </w:p>
    <w:p w:rsidR="000719B1" w:rsidRPr="000719B1" w:rsidRDefault="000719B1" w:rsidP="000719B1">
      <w:pPr>
        <w:contextualSpacing/>
      </w:pPr>
      <w:r>
        <w:t>Time complexity</w:t>
      </w:r>
      <w:bookmarkStart w:id="0" w:name="_GoBack"/>
      <w:bookmarkEnd w:id="0"/>
    </w:p>
    <w:sectPr w:rsidR="000719B1" w:rsidRPr="0007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B1"/>
    <w:rsid w:val="000719B1"/>
    <w:rsid w:val="00F6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1F051-D28A-4D36-8656-4C13799C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234CD4A7.dotm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>University of Wyoming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 Belden</dc:creator>
  <cp:keywords/>
  <dc:description/>
  <cp:lastModifiedBy>Stephen L Belden</cp:lastModifiedBy>
  <cp:revision>1</cp:revision>
  <dcterms:created xsi:type="dcterms:W3CDTF">2015-10-21T20:30:00Z</dcterms:created>
  <dcterms:modified xsi:type="dcterms:W3CDTF">2015-10-21T20:33:00Z</dcterms:modified>
</cp:coreProperties>
</file>